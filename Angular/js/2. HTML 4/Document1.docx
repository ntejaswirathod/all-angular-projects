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71A" w:rsidRDefault="005234E7">
      <w:pPr>
        <w:pStyle w:val="Subtitle"/>
      </w:pPr>
      <w:bookmarkStart w:id="0" w:name="_GoBack"/>
      <w:bookmarkEnd w:id="0"/>
      <w:r>
        <w:t>Weekly Assignments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  <w:tblDescription w:val="Name and date"/>
      </w:tblPr>
      <w:tblGrid>
        <w:gridCol w:w="1293"/>
        <w:gridCol w:w="3337"/>
        <w:gridCol w:w="1435"/>
        <w:gridCol w:w="1887"/>
        <w:gridCol w:w="1074"/>
        <w:gridCol w:w="1198"/>
      </w:tblGrid>
      <w:tr w:rsidR="00D3471A">
        <w:tc>
          <w:tcPr>
            <w:tcW w:w="632" w:type="pct"/>
          </w:tcPr>
          <w:p w:rsidR="00D3471A" w:rsidRDefault="005234E7">
            <w:pPr>
              <w:pStyle w:val="Title"/>
            </w:pPr>
            <w:r>
              <w:t>NAME:</w:t>
            </w:r>
          </w:p>
        </w:tc>
        <w:tc>
          <w:tcPr>
            <w:tcW w:w="1632" w:type="pct"/>
          </w:tcPr>
          <w:p w:rsidR="00D3471A" w:rsidRDefault="00D3471A">
            <w:pPr>
              <w:pStyle w:val="Title"/>
            </w:pPr>
          </w:p>
        </w:tc>
        <w:tc>
          <w:tcPr>
            <w:tcW w:w="702" w:type="pct"/>
          </w:tcPr>
          <w:p w:rsidR="00D3471A" w:rsidRDefault="005234E7">
            <w:pPr>
              <w:pStyle w:val="Title"/>
            </w:pPr>
            <w:r>
              <w:t>MONTH:</w:t>
            </w:r>
          </w:p>
        </w:tc>
        <w:tc>
          <w:tcPr>
            <w:tcW w:w="923" w:type="pct"/>
          </w:tcPr>
          <w:p w:rsidR="00D3471A" w:rsidRDefault="00D3471A">
            <w:pPr>
              <w:pStyle w:val="Title"/>
            </w:pPr>
          </w:p>
        </w:tc>
        <w:tc>
          <w:tcPr>
            <w:tcW w:w="525" w:type="pct"/>
          </w:tcPr>
          <w:p w:rsidR="00D3471A" w:rsidRDefault="005234E7">
            <w:pPr>
              <w:pStyle w:val="Title"/>
            </w:pPr>
            <w:r>
              <w:t>YEAR:</w:t>
            </w:r>
          </w:p>
        </w:tc>
        <w:tc>
          <w:tcPr>
            <w:tcW w:w="586" w:type="pct"/>
          </w:tcPr>
          <w:p w:rsidR="00D3471A" w:rsidRDefault="00D3471A">
            <w:pPr>
              <w:pStyle w:val="Title"/>
            </w:pPr>
          </w:p>
        </w:tc>
      </w:tr>
    </w:tbl>
    <w:p w:rsidR="00D3471A" w:rsidRDefault="00D3471A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2060"/>
        <w:gridCol w:w="2041"/>
        <w:gridCol w:w="2041"/>
        <w:gridCol w:w="2041"/>
        <w:gridCol w:w="2041"/>
      </w:tblGrid>
      <w:tr w:rsidR="00D3471A">
        <w:tc>
          <w:tcPr>
            <w:tcW w:w="1007" w:type="pct"/>
            <w:vAlign w:val="bottom"/>
          </w:tcPr>
          <w:tbl>
            <w:tblPr>
              <w:tblW w:w="3051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52"/>
            </w:tblGrid>
            <w:tr w:rsidR="00D3471A">
              <w:trPr>
                <w:jc w:val="center"/>
              </w:trPr>
              <w:tc>
                <w:tcPr>
                  <w:tcW w:w="2407" w:type="pct"/>
                  <w:vAlign w:val="bottom"/>
                </w:tcPr>
                <w:p w:rsidR="00D3471A" w:rsidRDefault="005234E7">
                  <w:pPr>
                    <w:pStyle w:val="Days"/>
                  </w:pPr>
                  <w:r>
                    <w:t>Mon:</w:t>
                  </w:r>
                </w:p>
              </w:tc>
              <w:sdt>
                <w:sdtPr>
                  <w:id w:val="2137066061"/>
                  <w:placeholder>
                    <w:docPart w:val="7E56526022AC45DEBE2BF90A2B8DD78A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D3471A" w:rsidRDefault="005234E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D3471A" w:rsidRDefault="00D3471A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D3471A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D3471A" w:rsidRDefault="005234E7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59216146"/>
                  <w:placeholder>
                    <w:docPart w:val="EEAE15512406401399951069D0944A8F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D3471A" w:rsidRDefault="005234E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D3471A" w:rsidRDefault="00D3471A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D3471A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D3471A" w:rsidRDefault="005234E7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946619517"/>
                  <w:placeholder>
                    <w:docPart w:val="EEAE15512406401399951069D0944A8F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D3471A" w:rsidRDefault="005234E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D3471A" w:rsidRDefault="00D3471A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9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646"/>
            </w:tblGrid>
            <w:tr w:rsidR="00D3471A">
              <w:trPr>
                <w:jc w:val="center"/>
              </w:trPr>
              <w:tc>
                <w:tcPr>
                  <w:tcW w:w="2357" w:type="pct"/>
                  <w:vAlign w:val="bottom"/>
                </w:tcPr>
                <w:p w:rsidR="00D3471A" w:rsidRDefault="005234E7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-181215503"/>
                  <w:placeholder>
                    <w:docPart w:val="EEAE15512406401399951069D0944A8F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D3471A" w:rsidRDefault="005234E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D3471A" w:rsidRDefault="00D3471A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53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646"/>
            </w:tblGrid>
            <w:tr w:rsidR="00D3471A">
              <w:trPr>
                <w:jc w:val="center"/>
              </w:trPr>
              <w:tc>
                <w:tcPr>
                  <w:tcW w:w="1879" w:type="pct"/>
                  <w:vAlign w:val="bottom"/>
                </w:tcPr>
                <w:p w:rsidR="00D3471A" w:rsidRDefault="005234E7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940185677"/>
                  <w:placeholder>
                    <w:docPart w:val="EEAE15512406401399951069D0944A8F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21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D3471A" w:rsidRDefault="005234E7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D3471A" w:rsidRDefault="00D3471A">
            <w:pPr>
              <w:pStyle w:val="Days"/>
            </w:pPr>
          </w:p>
        </w:tc>
      </w:tr>
    </w:tbl>
    <w:p w:rsidR="00D3471A" w:rsidRDefault="00D3471A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D3471A" w:rsidTr="00D3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618569778"/>
            <w:placeholder>
              <w:docPart w:val="ADB32092F0BF4D568EF00CD8925E9DF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</w:tcPr>
              <w:p w:rsidR="00D3471A" w:rsidRDefault="005234E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471A" w:rsidRDefault="00D3471A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D3471A" w:rsidTr="00D3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03398357"/>
            <w:placeholder>
              <w:docPart w:val="ADB32092F0BF4D568EF00CD8925E9DF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top w:val="single" w:sz="4" w:space="0" w:color="8FB931" w:themeColor="accent2"/>
                  <w:left w:val="single" w:sz="4" w:space="0" w:color="8FB931" w:themeColor="accent2"/>
                  <w:bottom w:val="single" w:sz="2" w:space="0" w:color="D9D9D9" w:themeColor="background1" w:themeShade="D9"/>
                </w:tcBorders>
                <w:shd w:val="clear" w:color="auto" w:fill="8FB931" w:themeFill="accent2"/>
                <w:vAlign w:val="bottom"/>
              </w:tcPr>
              <w:p w:rsidR="00D3471A" w:rsidRDefault="005234E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D3471A" w:rsidRDefault="00D3471A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D3471A" w:rsidRDefault="00D3471A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471A" w:rsidRDefault="00D3471A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D3471A" w:rsidTr="00D3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848323988"/>
            <w:placeholder>
              <w:docPart w:val="ADB32092F0BF4D568EF00CD8925E9DF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78303" w:themeColor="accent3"/>
                  <w:bottom w:val="single" w:sz="2" w:space="0" w:color="D9D9D9" w:themeColor="background1" w:themeShade="D9"/>
                </w:tcBorders>
                <w:shd w:val="clear" w:color="auto" w:fill="F78303" w:themeFill="accent3"/>
                <w:vAlign w:val="bottom"/>
              </w:tcPr>
              <w:p w:rsidR="00D3471A" w:rsidRDefault="005234E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D3471A" w:rsidRDefault="00D3471A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D3471A" w:rsidRDefault="00D3471A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471A" w:rsidRDefault="00D3471A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D3471A" w:rsidTr="00D3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572163221"/>
            <w:placeholder>
              <w:docPart w:val="ADB32092F0BF4D568EF00CD8925E9DF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0628B" w:themeColor="accent4"/>
                  <w:bottom w:val="single" w:sz="2" w:space="0" w:color="D9D9D9" w:themeColor="background1" w:themeShade="D9"/>
                </w:tcBorders>
                <w:shd w:val="clear" w:color="auto" w:fill="F0628B" w:themeFill="accent4"/>
                <w:vAlign w:val="bottom"/>
              </w:tcPr>
              <w:p w:rsidR="00D3471A" w:rsidRDefault="005234E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D3471A" w:rsidRDefault="00D3471A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D3471A" w:rsidRDefault="00D3471A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471A" w:rsidRDefault="00D3471A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D3471A" w:rsidTr="00D3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602493293"/>
            <w:placeholder>
              <w:docPart w:val="ADB32092F0BF4D568EF00CD8925E9DF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A053A5" w:themeColor="accent5"/>
                  <w:bottom w:val="single" w:sz="2" w:space="0" w:color="D9D9D9" w:themeColor="background1" w:themeShade="D9"/>
                </w:tcBorders>
                <w:shd w:val="clear" w:color="auto" w:fill="A053A5" w:themeFill="accent5"/>
                <w:vAlign w:val="bottom"/>
              </w:tcPr>
              <w:p w:rsidR="00D3471A" w:rsidRDefault="005234E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D3471A" w:rsidRDefault="00D3471A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D3471A" w:rsidRDefault="00D3471A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A053A5" w:themeColor="accent5"/>
            </w:tcBorders>
            <w:shd w:val="clear" w:color="auto" w:fill="A053A5" w:themeFill="accent5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471A" w:rsidRDefault="00D3471A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D3471A" w:rsidTr="00D3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949199283"/>
            <w:placeholder>
              <w:docPart w:val="ADB32092F0BF4D568EF00CD8925E9DF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808080" w:themeColor="accent6"/>
                  <w:bottom w:val="single" w:sz="2" w:space="0" w:color="D9D9D9" w:themeColor="background1" w:themeShade="D9"/>
                </w:tcBorders>
                <w:shd w:val="clear" w:color="auto" w:fill="808080" w:themeFill="accent6"/>
                <w:vAlign w:val="bottom"/>
              </w:tcPr>
              <w:p w:rsidR="00D3471A" w:rsidRDefault="005234E7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D3471A" w:rsidRDefault="00D3471A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D3471A" w:rsidRDefault="00D3471A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808080" w:themeColor="accent6"/>
            </w:tcBorders>
            <w:shd w:val="clear" w:color="auto" w:fill="808080" w:themeFill="accent6"/>
            <w:vAlign w:val="bottom"/>
          </w:tcPr>
          <w:p w:rsidR="00D3471A" w:rsidRDefault="00D34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71A" w:rsidTr="00D3471A">
        <w:tc>
          <w:tcPr>
            <w:tcW w:w="1007" w:type="pct"/>
          </w:tcPr>
          <w:p w:rsidR="00D3471A" w:rsidRDefault="00D3471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D3471A" w:rsidRDefault="00D3471A"/>
        </w:tc>
        <w:tc>
          <w:tcPr>
            <w:tcW w:w="998" w:type="pct"/>
          </w:tcPr>
          <w:p w:rsidR="00D3471A" w:rsidRDefault="00D3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471A" w:rsidRDefault="00D3471A"/>
    <w:sectPr w:rsidR="00D3471A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4E7" w:rsidRDefault="005234E7">
      <w:pPr>
        <w:spacing w:before="0" w:after="0"/>
      </w:pPr>
      <w:r>
        <w:separator/>
      </w:r>
    </w:p>
  </w:endnote>
  <w:endnote w:type="continuationSeparator" w:id="0">
    <w:p w:rsidR="005234E7" w:rsidRDefault="005234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1A" w:rsidRDefault="005234E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4E7" w:rsidRDefault="005234E7">
      <w:pPr>
        <w:spacing w:before="0" w:after="0"/>
      </w:pPr>
      <w:r>
        <w:separator/>
      </w:r>
    </w:p>
  </w:footnote>
  <w:footnote w:type="continuationSeparator" w:id="0">
    <w:p w:rsidR="005234E7" w:rsidRDefault="005234E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0B"/>
    <w:rsid w:val="005234E7"/>
    <w:rsid w:val="0088350B"/>
    <w:rsid w:val="00D3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C44C4-1959-453E-8371-0D06210D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a\AppData\Roaming\Microsoft\Templates\Weekly%20assign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56526022AC45DEBE2BF90A2B8D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21296-897B-4299-82B2-8976BA12830F}"/>
      </w:docPartPr>
      <w:docPartBody>
        <w:p w:rsidR="00000000" w:rsidRDefault="009E3B6D">
          <w:pPr>
            <w:pStyle w:val="7E56526022AC45DEBE2BF90A2B8DD78A"/>
          </w:pPr>
          <w:r>
            <w:t>[Date]</w:t>
          </w:r>
        </w:p>
      </w:docPartBody>
    </w:docPart>
    <w:docPart>
      <w:docPartPr>
        <w:name w:val="EEAE15512406401399951069D0944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EEBF-6881-4EBC-96EA-914745CC4B94}"/>
      </w:docPartPr>
      <w:docPartBody>
        <w:p w:rsidR="00000000" w:rsidRDefault="009E3B6D">
          <w:pPr>
            <w:pStyle w:val="EEAE15512406401399951069D0944A8F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ADB32092F0BF4D568EF00CD8925E9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F6E69-E60D-46B4-A1EA-875E3E6E9E28}"/>
      </w:docPartPr>
      <w:docPartBody>
        <w:p w:rsidR="00000000" w:rsidRDefault="009E3B6D">
          <w:pPr>
            <w:pStyle w:val="ADB32092F0BF4D568EF00CD8925E9DF3"/>
          </w:pPr>
          <w:r>
            <w:t>[Class 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6D"/>
    <w:rsid w:val="009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6526022AC45DEBE2BF90A2B8DD78A">
    <w:name w:val="7E56526022AC45DEBE2BF90A2B8DD78A"/>
  </w:style>
  <w:style w:type="paragraph" w:customStyle="1" w:styleId="EEAE15512406401399951069D0944A8F">
    <w:name w:val="EEAE15512406401399951069D0944A8F"/>
  </w:style>
  <w:style w:type="paragraph" w:customStyle="1" w:styleId="ADB32092F0BF4D568EF00CD8925E9DF3">
    <w:name w:val="ADB32092F0BF4D568EF00CD8925E9D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21BB7-0683-494A-80C2-496A6E8F5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</dc:creator>
  <cp:keywords/>
  <cp:lastModifiedBy>Harsha Vardhan</cp:lastModifiedBy>
  <cp:revision>1</cp:revision>
  <dcterms:created xsi:type="dcterms:W3CDTF">2015-09-17T03:23:00Z</dcterms:created>
  <dcterms:modified xsi:type="dcterms:W3CDTF">2015-09-17T03:23:00Z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